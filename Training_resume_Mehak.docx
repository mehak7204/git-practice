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4EF3" w14:textId="4264FF03" w:rsidR="004E3FD8" w:rsidRDefault="004E3FD8"/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2B161D85" w14:textId="77777777" w:rsidTr="00AB2CDC">
        <w:trPr>
          <w:trHeight w:val="2160"/>
        </w:trPr>
        <w:tc>
          <w:tcPr>
            <w:tcW w:w="900" w:type="dxa"/>
          </w:tcPr>
          <w:p w14:paraId="5ED58031" w14:textId="77777777" w:rsidR="00605A5B" w:rsidRDefault="00605A5B"/>
        </w:tc>
        <w:tc>
          <w:tcPr>
            <w:tcW w:w="8991" w:type="dxa"/>
          </w:tcPr>
          <w:p w14:paraId="39B23110" w14:textId="77777777" w:rsidR="00874887" w:rsidRDefault="00874887" w:rsidP="00AB2CDC">
            <w:pPr>
              <w:pStyle w:val="TitleAlt"/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  <w:p w14:paraId="3FA3AF51" w14:textId="5FC61619" w:rsidR="00605A5B" w:rsidRPr="00874887" w:rsidRDefault="005A7C19" w:rsidP="00AB2CDC">
            <w:pPr>
              <w:pStyle w:val="TitleAlt"/>
              <w:rPr>
                <w:rFonts w:ascii="Calibri" w:hAnsi="Calibri" w:cs="Calibri"/>
                <w:b/>
                <w:bCs/>
                <w:color w:val="auto"/>
                <w:sz w:val="32"/>
                <w:szCs w:val="32"/>
              </w:rPr>
            </w:pPr>
            <w:bookmarkStart w:id="0" w:name="_Hlk160563630"/>
            <w:r>
              <w:rPr>
                <w:rFonts w:ascii="Calibri" w:hAnsi="Calibri" w:cs="Calibri"/>
                <w:b/>
                <w:bCs/>
                <w:color w:val="auto"/>
                <w:sz w:val="32"/>
                <w:szCs w:val="32"/>
              </w:rPr>
              <w:t>MEHAK</w:t>
            </w:r>
            <w:r w:rsidR="00874887" w:rsidRPr="00874887">
              <w:rPr>
                <w:rFonts w:ascii="Calibri" w:hAnsi="Calibri" w:cs="Calibri"/>
                <w:b/>
                <w:bCs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auto"/>
                <w:sz w:val="32"/>
                <w:szCs w:val="32"/>
              </w:rPr>
              <w:t>GOYAL</w:t>
            </w:r>
          </w:p>
          <w:p w14:paraId="4F75D843" w14:textId="77777777" w:rsidR="00605A5B" w:rsidRPr="00874887" w:rsidRDefault="00874887" w:rsidP="00A77921">
            <w:pPr>
              <w:pStyle w:val="Subtitle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874887">
              <w:rPr>
                <w:sz w:val="28"/>
                <w:szCs w:val="28"/>
              </w:rPr>
              <w:t>ContactNo-</w:t>
            </w:r>
            <w:r w:rsidRPr="00874887">
              <w:rPr>
                <w:rFonts w:ascii="Calibri" w:hAnsi="Calibri" w:cs="Calibri"/>
                <w:b w:val="0"/>
                <w:bCs/>
                <w:sz w:val="28"/>
                <w:szCs w:val="28"/>
              </w:rPr>
              <w:t>7989018662</w:t>
            </w:r>
          </w:p>
          <w:p w14:paraId="7DD152FB" w14:textId="3B4E58A8" w:rsidR="00874887" w:rsidRDefault="00874887" w:rsidP="00874887">
            <w:r w:rsidRPr="00874887">
              <w:rPr>
                <w:b/>
                <w:bCs/>
              </w:rPr>
              <w:t>LinkedIn</w:t>
            </w:r>
            <w:r>
              <w:t>-</w:t>
            </w:r>
            <w:hyperlink r:id="rId10" w:history="1">
              <w:r w:rsidRPr="005A7C19">
                <w:rPr>
                  <w:rStyle w:val="Hyperlink"/>
                </w:rPr>
                <w:t>https://www.linkedin.com/in/mehak-goyal-520aaa232/</w:t>
              </w:r>
            </w:hyperlink>
          </w:p>
          <w:bookmarkEnd w:id="0"/>
          <w:p w14:paraId="05899643" w14:textId="260F9A7F" w:rsidR="00874887" w:rsidRPr="00874887" w:rsidRDefault="00874887" w:rsidP="00874887"/>
        </w:tc>
        <w:tc>
          <w:tcPr>
            <w:tcW w:w="899" w:type="dxa"/>
          </w:tcPr>
          <w:p w14:paraId="0A564808" w14:textId="77777777" w:rsidR="00605A5B" w:rsidRDefault="00605A5B"/>
        </w:tc>
      </w:tr>
    </w:tbl>
    <w:p w14:paraId="0A773D27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15496B3F" w14:textId="77777777" w:rsidTr="00853F52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B71BFBC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5D55C78" w14:textId="77777777" w:rsidR="00507E93" w:rsidRDefault="00507E93"/>
        </w:tc>
      </w:tr>
      <w:tr w:rsidR="00853F52" w14:paraId="40C0087E" w14:textId="77777777" w:rsidTr="00060BFC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6DF95460" w14:textId="11293BE5" w:rsidR="00CD40EA" w:rsidRPr="00340705" w:rsidRDefault="00CD40EA" w:rsidP="00874887">
            <w:pPr>
              <w:rPr>
                <w:b/>
                <w:bCs/>
                <w:sz w:val="24"/>
                <w:u w:val="single"/>
              </w:rPr>
            </w:pPr>
            <w:r w:rsidRPr="00340705">
              <w:rPr>
                <w:b/>
                <w:bCs/>
                <w:sz w:val="24"/>
                <w:u w:val="single"/>
              </w:rPr>
              <w:t>Strength:</w:t>
            </w:r>
          </w:p>
          <w:p w14:paraId="538D46B0" w14:textId="6DDDA5D3" w:rsidR="00282059" w:rsidRPr="00282059" w:rsidRDefault="00CD40EA" w:rsidP="0087488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82059">
              <w:rPr>
                <w:sz w:val="24"/>
              </w:rPr>
              <w:t>Punctua</w:t>
            </w:r>
            <w:r w:rsidR="00282059" w:rsidRPr="00282059">
              <w:rPr>
                <w:sz w:val="24"/>
              </w:rPr>
              <w:t>l</w:t>
            </w:r>
          </w:p>
          <w:p w14:paraId="1788151F" w14:textId="5D319E28" w:rsidR="00CD40EA" w:rsidRPr="00282059" w:rsidRDefault="00CD40EA" w:rsidP="0087488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82059">
              <w:rPr>
                <w:sz w:val="24"/>
              </w:rPr>
              <w:t>Discipline</w:t>
            </w:r>
          </w:p>
          <w:p w14:paraId="0573DD96" w14:textId="7215E246" w:rsidR="00282059" w:rsidRPr="00282059" w:rsidRDefault="00282059" w:rsidP="0028205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82059">
              <w:rPr>
                <w:sz w:val="24"/>
              </w:rPr>
              <w:t>Leadership</w:t>
            </w:r>
          </w:p>
          <w:p w14:paraId="46A24BCB" w14:textId="1126C60A" w:rsidR="00874887" w:rsidRPr="00340705" w:rsidRDefault="00874887" w:rsidP="00874887">
            <w:pPr>
              <w:rPr>
                <w:b/>
                <w:bCs/>
                <w:sz w:val="24"/>
                <w:u w:val="single"/>
              </w:rPr>
            </w:pPr>
            <w:r w:rsidRPr="00340705">
              <w:rPr>
                <w:b/>
                <w:bCs/>
                <w:sz w:val="24"/>
                <w:u w:val="single"/>
              </w:rPr>
              <w:t>SoftSkills:</w:t>
            </w:r>
          </w:p>
          <w:p w14:paraId="0E61272E" w14:textId="71D5917E" w:rsidR="00874887" w:rsidRPr="00282059" w:rsidRDefault="00874887" w:rsidP="00874887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282059">
              <w:rPr>
                <w:szCs w:val="22"/>
              </w:rPr>
              <w:t>Team</w:t>
            </w:r>
            <w:r w:rsidR="00BF2F3D">
              <w:rPr>
                <w:szCs w:val="22"/>
              </w:rPr>
              <w:t xml:space="preserve"> </w:t>
            </w:r>
            <w:r w:rsidRPr="00282059">
              <w:rPr>
                <w:szCs w:val="22"/>
              </w:rPr>
              <w:t>work</w:t>
            </w:r>
          </w:p>
          <w:p w14:paraId="6FF3186A" w14:textId="77777777" w:rsidR="00282059" w:rsidRDefault="00874887" w:rsidP="00282059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282059">
              <w:rPr>
                <w:szCs w:val="22"/>
              </w:rPr>
              <w:t>Tim</w:t>
            </w:r>
            <w:r w:rsidR="00282059" w:rsidRPr="00282059">
              <w:rPr>
                <w:szCs w:val="22"/>
              </w:rPr>
              <w:t xml:space="preserve">e </w:t>
            </w:r>
            <w:r w:rsidRPr="00282059">
              <w:rPr>
                <w:szCs w:val="22"/>
              </w:rPr>
              <w:t>Management</w:t>
            </w:r>
          </w:p>
          <w:p w14:paraId="5268E6B3" w14:textId="77777777" w:rsidR="00282059" w:rsidRDefault="00874887" w:rsidP="00874887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282059">
              <w:rPr>
                <w:szCs w:val="22"/>
              </w:rPr>
              <w:t>Stress Management</w:t>
            </w:r>
          </w:p>
          <w:p w14:paraId="0A8ED754" w14:textId="44D249E0" w:rsidR="00874887" w:rsidRPr="00282059" w:rsidRDefault="00874887" w:rsidP="00874887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282059">
              <w:rPr>
                <w:szCs w:val="22"/>
              </w:rPr>
              <w:t>Communication Skills</w:t>
            </w:r>
          </w:p>
          <w:p w14:paraId="1107A4E5" w14:textId="77777777" w:rsidR="00AC0C1F" w:rsidRPr="00340705" w:rsidRDefault="00874887" w:rsidP="00874887">
            <w:pPr>
              <w:rPr>
                <w:b/>
                <w:bCs/>
                <w:sz w:val="28"/>
                <w:szCs w:val="28"/>
                <w:u w:val="single"/>
              </w:rPr>
            </w:pPr>
            <w:r w:rsidRPr="00340705">
              <w:rPr>
                <w:b/>
                <w:bCs/>
                <w:sz w:val="24"/>
                <w:u w:val="single"/>
              </w:rPr>
              <w:t>Hobbies</w:t>
            </w:r>
            <w:r w:rsidRPr="00340705"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7A6E7123" w14:textId="206759D7" w:rsidR="00886FF5" w:rsidRDefault="00886FF5" w:rsidP="0028205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86FF5">
              <w:rPr>
                <w:szCs w:val="22"/>
              </w:rPr>
              <w:t>M</w:t>
            </w:r>
            <w:r w:rsidRPr="00886FF5">
              <w:rPr>
                <w:szCs w:val="22"/>
              </w:rPr>
              <w:t>editation</w:t>
            </w:r>
          </w:p>
          <w:p w14:paraId="426598F8" w14:textId="31BB5311" w:rsidR="00282059" w:rsidRPr="00DD03A4" w:rsidRDefault="00CD40EA" w:rsidP="0028205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DD03A4">
              <w:rPr>
                <w:szCs w:val="22"/>
              </w:rPr>
              <w:t>Cooking</w:t>
            </w:r>
          </w:p>
          <w:p w14:paraId="320757A1" w14:textId="727D0CEB" w:rsidR="00CD40EA" w:rsidRDefault="00CD40EA" w:rsidP="0028205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D03A4">
              <w:rPr>
                <w:szCs w:val="22"/>
              </w:rPr>
              <w:t>Swimming</w:t>
            </w:r>
          </w:p>
          <w:p w14:paraId="69952AAF" w14:textId="1039B070" w:rsidR="00DD03A4" w:rsidRPr="00340705" w:rsidRDefault="00DD03A4" w:rsidP="00DD03A4">
            <w:pPr>
              <w:rPr>
                <w:b/>
                <w:bCs/>
                <w:color w:val="auto"/>
                <w:sz w:val="24"/>
                <w:u w:val="single"/>
              </w:rPr>
            </w:pPr>
            <w:r w:rsidRPr="00340705">
              <w:rPr>
                <w:b/>
                <w:bCs/>
                <w:color w:val="auto"/>
                <w:sz w:val="24"/>
                <w:u w:val="single"/>
              </w:rPr>
              <w:t>Achiev</w:t>
            </w:r>
            <w:r w:rsidR="00DB7557">
              <w:rPr>
                <w:b/>
                <w:bCs/>
                <w:color w:val="auto"/>
                <w:sz w:val="24"/>
                <w:u w:val="single"/>
              </w:rPr>
              <w:t>e</w:t>
            </w:r>
            <w:r w:rsidRPr="00340705">
              <w:rPr>
                <w:b/>
                <w:bCs/>
                <w:color w:val="auto"/>
                <w:sz w:val="24"/>
                <w:u w:val="single"/>
              </w:rPr>
              <w:t>ment</w:t>
            </w:r>
            <w:r w:rsidR="00533919" w:rsidRPr="00340705">
              <w:rPr>
                <w:b/>
                <w:bCs/>
                <w:color w:val="auto"/>
                <w:sz w:val="24"/>
                <w:u w:val="single"/>
              </w:rPr>
              <w:t>s</w:t>
            </w:r>
            <w:r w:rsidRPr="00340705">
              <w:rPr>
                <w:b/>
                <w:bCs/>
                <w:color w:val="auto"/>
                <w:sz w:val="24"/>
                <w:u w:val="single"/>
              </w:rPr>
              <w:t>:</w:t>
            </w:r>
          </w:p>
          <w:p w14:paraId="1A935CFC" w14:textId="30A1A80D" w:rsidR="00DD03A4" w:rsidRPr="00DD03A4" w:rsidRDefault="00DD03A4" w:rsidP="00DD03A4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DD03A4">
              <w:rPr>
                <w:szCs w:val="22"/>
              </w:rPr>
              <w:t>N</w:t>
            </w:r>
            <w:r w:rsidR="00340705">
              <w:rPr>
                <w:szCs w:val="22"/>
              </w:rPr>
              <w:t>SS</w:t>
            </w:r>
            <w:r w:rsidRPr="00DD03A4">
              <w:rPr>
                <w:szCs w:val="22"/>
              </w:rPr>
              <w:t xml:space="preserve"> Head</w:t>
            </w:r>
          </w:p>
          <w:p w14:paraId="20686F83" w14:textId="3759354C" w:rsidR="00DD03A4" w:rsidRDefault="00DD03A4" w:rsidP="00DD03A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D03A4">
              <w:rPr>
                <w:szCs w:val="22"/>
              </w:rPr>
              <w:t xml:space="preserve">President </w:t>
            </w:r>
            <w:r>
              <w:rPr>
                <w:szCs w:val="22"/>
              </w:rPr>
              <w:t>of T</w:t>
            </w:r>
            <w:r w:rsidR="00BF2F3D">
              <w:rPr>
                <w:szCs w:val="22"/>
              </w:rPr>
              <w:t xml:space="preserve">echnical </w:t>
            </w:r>
            <w:r w:rsidR="00AA58E0">
              <w:rPr>
                <w:szCs w:val="22"/>
              </w:rPr>
              <w:t>club</w:t>
            </w:r>
          </w:p>
          <w:p w14:paraId="16BDFD72" w14:textId="77777777" w:rsidR="00E057A4" w:rsidRPr="00E057A4" w:rsidRDefault="00DD03A4" w:rsidP="00E057A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D03A4">
              <w:rPr>
                <w:szCs w:val="22"/>
              </w:rPr>
              <w:t>Swecha Lea</w:t>
            </w:r>
            <w:r w:rsidR="00533919">
              <w:rPr>
                <w:szCs w:val="22"/>
              </w:rPr>
              <w:t>d</w:t>
            </w:r>
          </w:p>
          <w:p w14:paraId="4C05E79A" w14:textId="5E0205A2" w:rsidR="00E057A4" w:rsidRPr="00340705" w:rsidRDefault="00E057A4" w:rsidP="00E057A4">
            <w:pPr>
              <w:rPr>
                <w:b/>
                <w:bCs/>
                <w:szCs w:val="22"/>
                <w:u w:val="single"/>
              </w:rPr>
            </w:pPr>
            <w:r w:rsidRPr="00340705">
              <w:rPr>
                <w:b/>
                <w:bCs/>
                <w:sz w:val="24"/>
                <w:u w:val="single"/>
              </w:rPr>
              <w:t>Certifications</w:t>
            </w:r>
            <w:r w:rsidRPr="00340705">
              <w:rPr>
                <w:b/>
                <w:bCs/>
                <w:szCs w:val="22"/>
                <w:u w:val="single"/>
              </w:rPr>
              <w:t>:</w:t>
            </w:r>
          </w:p>
          <w:p w14:paraId="3BD19AC6" w14:textId="491678E4" w:rsidR="00E057A4" w:rsidRDefault="00E057A4" w:rsidP="00E057A4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0" w:after="0"/>
              <w:textAlignment w:val="baseline"/>
              <w:rPr>
                <w:b w:val="0"/>
                <w:bCs/>
                <w:color w:val="2E2E2E"/>
                <w:sz w:val="22"/>
                <w:szCs w:val="22"/>
              </w:rPr>
            </w:pPr>
            <w:r w:rsidRPr="00E057A4">
              <w:rPr>
                <w:b w:val="0"/>
                <w:bCs/>
                <w:color w:val="2E2E2E"/>
                <w:sz w:val="22"/>
                <w:szCs w:val="22"/>
              </w:rPr>
              <w:t>Red Hat Certified</w:t>
            </w:r>
          </w:p>
          <w:p w14:paraId="2E3B6256" w14:textId="3234D086" w:rsidR="00E057A4" w:rsidRPr="00E057A4" w:rsidRDefault="00E057A4" w:rsidP="00340705">
            <w:pPr>
              <w:pStyle w:val="ListParagraph"/>
              <w:numPr>
                <w:ilvl w:val="0"/>
                <w:numId w:val="9"/>
              </w:numPr>
            </w:pPr>
            <w:r>
              <w:t>Oracle Certified Associate</w:t>
            </w:r>
          </w:p>
          <w:p w14:paraId="679C46FD" w14:textId="4DE3F919" w:rsidR="00E057A4" w:rsidRPr="00E057A4" w:rsidRDefault="00E057A4" w:rsidP="00E057A4">
            <w:pPr>
              <w:pStyle w:val="ListParagraph"/>
              <w:numPr>
                <w:ilvl w:val="0"/>
                <w:numId w:val="9"/>
              </w:numPr>
              <w:rPr>
                <w:szCs w:val="22"/>
              </w:rPr>
            </w:pPr>
            <w:r>
              <w:t>AWS Cloud Practitioner Essentials</w:t>
            </w:r>
            <w:r w:rsidRPr="00E057A4">
              <w:rPr>
                <w:szCs w:val="22"/>
              </w:rPr>
              <w:t xml:space="preserve">    </w:t>
            </w:r>
          </w:p>
          <w:p w14:paraId="3AEBCB12" w14:textId="77777777" w:rsidR="00CD40EA" w:rsidRPr="00340705" w:rsidRDefault="00CD40EA" w:rsidP="00874887">
            <w:pPr>
              <w:rPr>
                <w:b/>
                <w:bCs/>
                <w:sz w:val="24"/>
                <w:u w:val="single"/>
              </w:rPr>
            </w:pPr>
            <w:r w:rsidRPr="00340705">
              <w:rPr>
                <w:b/>
                <w:bCs/>
                <w:sz w:val="24"/>
                <w:u w:val="single"/>
              </w:rPr>
              <w:t>Languages:</w:t>
            </w:r>
          </w:p>
          <w:p w14:paraId="426493A2" w14:textId="77777777" w:rsidR="00DD03A4" w:rsidRPr="00DD03A4" w:rsidRDefault="00CD40EA" w:rsidP="00282059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DD03A4">
              <w:rPr>
                <w:szCs w:val="22"/>
              </w:rPr>
              <w:t>Hindi</w:t>
            </w:r>
          </w:p>
          <w:p w14:paraId="0E963BF6" w14:textId="77777777" w:rsidR="00DD03A4" w:rsidRPr="00DD03A4" w:rsidRDefault="00CD40EA" w:rsidP="00282059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DD03A4">
              <w:rPr>
                <w:szCs w:val="22"/>
              </w:rPr>
              <w:t>English</w:t>
            </w:r>
          </w:p>
          <w:p w14:paraId="38C46225" w14:textId="79997F3C" w:rsidR="00DD03A4" w:rsidRPr="00DD03A4" w:rsidRDefault="00CD40EA" w:rsidP="00282059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DD03A4">
              <w:rPr>
                <w:szCs w:val="22"/>
              </w:rPr>
              <w:t>Telug</w:t>
            </w:r>
            <w:r w:rsidR="00DD03A4" w:rsidRPr="00DD03A4">
              <w:rPr>
                <w:szCs w:val="22"/>
              </w:rPr>
              <w:t>u</w:t>
            </w:r>
            <w:r w:rsidRPr="00DD03A4">
              <w:rPr>
                <w:szCs w:val="22"/>
              </w:rPr>
              <w:t xml:space="preserve">     </w:t>
            </w:r>
          </w:p>
          <w:p w14:paraId="020AED56" w14:textId="4D935B2D" w:rsidR="00533919" w:rsidRPr="00533919" w:rsidRDefault="00CD40EA" w:rsidP="0053391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DD03A4">
              <w:rPr>
                <w:szCs w:val="22"/>
              </w:rPr>
              <w:t>Haryanvi</w:t>
            </w:r>
          </w:p>
          <w:p w14:paraId="62235C6D" w14:textId="6FBEAEC4" w:rsidR="00CD40EA" w:rsidRPr="00340705" w:rsidRDefault="00CD40EA" w:rsidP="00874887">
            <w:pPr>
              <w:rPr>
                <w:b/>
                <w:bCs/>
                <w:sz w:val="28"/>
                <w:szCs w:val="28"/>
                <w:u w:val="single"/>
              </w:rPr>
            </w:pPr>
            <w:r w:rsidRPr="00340705">
              <w:rPr>
                <w:b/>
                <w:bCs/>
                <w:sz w:val="28"/>
                <w:szCs w:val="28"/>
                <w:u w:val="single"/>
              </w:rPr>
              <w:t>D/O</w:t>
            </w:r>
          </w:p>
          <w:p w14:paraId="18ADA9C5" w14:textId="03B502CE" w:rsidR="00CD40EA" w:rsidRPr="00DD03A4" w:rsidRDefault="00CD40EA" w:rsidP="00874887">
            <w:pPr>
              <w:rPr>
                <w:sz w:val="24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05FBA">
              <w:rPr>
                <w:sz w:val="28"/>
                <w:szCs w:val="28"/>
              </w:rPr>
              <w:t xml:space="preserve">Mr. </w:t>
            </w:r>
            <w:r w:rsidRPr="00DD03A4">
              <w:rPr>
                <w:sz w:val="24"/>
              </w:rPr>
              <w:t>Sunil Kumar Goyal</w:t>
            </w:r>
          </w:p>
          <w:p w14:paraId="42B27293" w14:textId="6ED1DA6A" w:rsidR="00DD03A4" w:rsidRPr="00DD03A4" w:rsidRDefault="00DD03A4" w:rsidP="00874887">
            <w:pPr>
              <w:rPr>
                <w:sz w:val="24"/>
              </w:rPr>
            </w:pPr>
            <w:r w:rsidRPr="00DD03A4">
              <w:rPr>
                <w:sz w:val="24"/>
              </w:rPr>
              <w:t xml:space="preserve">    </w:t>
            </w:r>
            <w:r w:rsidR="00805FBA">
              <w:rPr>
                <w:sz w:val="24"/>
              </w:rPr>
              <w:t>Mrs.</w:t>
            </w:r>
            <w:r>
              <w:rPr>
                <w:sz w:val="24"/>
              </w:rPr>
              <w:t xml:space="preserve"> </w:t>
            </w:r>
            <w:r w:rsidRPr="00DD03A4">
              <w:rPr>
                <w:sz w:val="24"/>
              </w:rPr>
              <w:t>Rethu Goyal</w:t>
            </w:r>
          </w:p>
          <w:p w14:paraId="532DC228" w14:textId="51ABAB2B" w:rsidR="00CD40EA" w:rsidRPr="00340705" w:rsidRDefault="00CD40EA" w:rsidP="00874887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F3D">
              <w:rPr>
                <w:b/>
                <w:bCs/>
                <w:szCs w:val="22"/>
                <w:u w:val="single"/>
              </w:rPr>
              <w:t>Address</w:t>
            </w:r>
            <w:r w:rsidRPr="00340705"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67FFD0A1" w14:textId="60A7B5DC" w:rsidR="00CD40EA" w:rsidRPr="00BF2F3D" w:rsidRDefault="00BF2F3D" w:rsidP="00874887">
            <w:pPr>
              <w:rPr>
                <w:szCs w:val="22"/>
              </w:rPr>
            </w:pPr>
            <w:r>
              <w:rPr>
                <w:szCs w:val="22"/>
              </w:rPr>
              <w:t xml:space="preserve"> JTT Appartment</w:t>
            </w:r>
            <w:r w:rsidR="00CD40EA" w:rsidRPr="00BF2F3D">
              <w:rPr>
                <w:szCs w:val="22"/>
              </w:rPr>
              <w:t xml:space="preserve">,Green Hills </w:t>
            </w:r>
            <w:r>
              <w:rPr>
                <w:szCs w:val="22"/>
              </w:rPr>
              <w:t xml:space="preserve">     </w:t>
            </w:r>
            <w:r w:rsidR="00CD40EA" w:rsidRPr="00BF2F3D">
              <w:rPr>
                <w:szCs w:val="22"/>
              </w:rPr>
              <w:t>Colony,Kothapet,</w:t>
            </w:r>
            <w:r w:rsidR="00DD03A4" w:rsidRPr="00BF2F3D">
              <w:rPr>
                <w:szCs w:val="22"/>
              </w:rPr>
              <w:t xml:space="preserve"> </w:t>
            </w:r>
            <w:r w:rsidR="00CD40EA" w:rsidRPr="00BF2F3D">
              <w:rPr>
                <w:szCs w:val="22"/>
              </w:rPr>
              <w:t>Hyderabad</w:t>
            </w:r>
          </w:p>
          <w:p w14:paraId="3329BA84" w14:textId="067D2A44" w:rsidR="00874887" w:rsidRPr="00874887" w:rsidRDefault="00874887" w:rsidP="00874887">
            <w:pPr>
              <w:rPr>
                <w:sz w:val="28"/>
                <w:szCs w:val="28"/>
              </w:rPr>
            </w:pPr>
            <w:r w:rsidRPr="00874887">
              <w:rPr>
                <w:sz w:val="28"/>
                <w:szCs w:val="28"/>
              </w:rPr>
              <w:lastRenderedPageBreak/>
              <w:br/>
            </w:r>
          </w:p>
          <w:p w14:paraId="5C3699CC" w14:textId="0C83D6BF" w:rsidR="00853F52" w:rsidRPr="00853F52" w:rsidRDefault="00853F52" w:rsidP="00C604F8">
            <w:pPr>
              <w:jc w:val="right"/>
              <w:rPr>
                <w:lang w:val="de-DE"/>
              </w:rPr>
            </w:pPr>
          </w:p>
          <w:p w14:paraId="044C4E12" w14:textId="77777777" w:rsidR="00853F52" w:rsidRDefault="00853F52" w:rsidP="00C604F8">
            <w:pPr>
              <w:jc w:val="righ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7E5BC96C" w14:textId="3CCC2A6B" w:rsidR="00853F52" w:rsidRPr="006C58F6" w:rsidRDefault="00CD40EA" w:rsidP="00C42F47">
            <w:pPr>
              <w:pStyle w:val="Heading1"/>
              <w:rPr>
                <w:rFonts w:ascii="Arial" w:hAnsi="Arial" w:cs="Arial"/>
                <w:color w:val="auto"/>
                <w:sz w:val="24"/>
                <w:u w:val="single"/>
              </w:rPr>
            </w:pPr>
            <w:r w:rsidRPr="006C58F6">
              <w:rPr>
                <w:rFonts w:ascii="Arial" w:hAnsi="Arial" w:cs="Arial"/>
                <w:color w:val="auto"/>
                <w:sz w:val="24"/>
                <w:u w:val="single"/>
              </w:rPr>
              <w:lastRenderedPageBreak/>
              <w:t>Career objective:</w:t>
            </w:r>
          </w:p>
          <w:p w14:paraId="2C5C8584" w14:textId="2271FD50" w:rsidR="005A7C19" w:rsidRDefault="00DB7557" w:rsidP="005A7C19">
            <w:r w:rsidRPr="00DB7557">
              <w:t>Eager</w:t>
            </w:r>
            <w:r>
              <w:t xml:space="preserve"> </w:t>
            </w:r>
            <w:r w:rsidR="005A7C19" w:rsidRPr="005A7C19">
              <w:t>with a</w:t>
            </w:r>
            <w:r w:rsidR="00282059">
              <w:t>n</w:t>
            </w:r>
            <w:r w:rsidR="005A7C19" w:rsidRPr="005A7C19">
              <w:t xml:space="preserve"> </w:t>
            </w:r>
            <w:r w:rsidR="005A7C19">
              <w:t>optimistic</w:t>
            </w:r>
            <w:r w:rsidR="005A7C19" w:rsidRPr="005A7C19">
              <w:t xml:space="preserve"> attitude, seeking opportunities to apply skills, gain </w:t>
            </w:r>
            <w:r w:rsidR="00282059">
              <w:t>practical</w:t>
            </w:r>
            <w:r w:rsidR="005A7C19" w:rsidRPr="005A7C19">
              <w:t xml:space="preserve"> </w:t>
            </w:r>
            <w:r w:rsidR="00282059">
              <w:t>knowledge</w:t>
            </w:r>
            <w:r w:rsidR="005A7C19" w:rsidRPr="005A7C19">
              <w:t xml:space="preserve">, and </w:t>
            </w:r>
            <w:r w:rsidR="00AD28E9">
              <w:t>team up</w:t>
            </w:r>
            <w:r w:rsidR="005A7C19" w:rsidRPr="005A7C19">
              <w:t xml:space="preserve"> with a dynamic team for societal advancement. Committed to lear</w:t>
            </w:r>
            <w:r w:rsidR="00282059">
              <w:t>n</w:t>
            </w:r>
            <w:r w:rsidR="005A7C19" w:rsidRPr="005A7C19">
              <w:t xml:space="preserve"> from </w:t>
            </w:r>
            <w:r w:rsidR="005A7C19">
              <w:t>past experience</w:t>
            </w:r>
            <w:r w:rsidR="005A7C19" w:rsidRPr="005A7C19">
              <w:t>.</w:t>
            </w:r>
          </w:p>
          <w:p w14:paraId="1BF92BE6" w14:textId="77777777" w:rsidR="00334006" w:rsidRPr="006C58F6" w:rsidRDefault="00334006" w:rsidP="00CD40EA">
            <w:pPr>
              <w:tabs>
                <w:tab w:val="left" w:pos="1210"/>
              </w:tabs>
              <w:rPr>
                <w:b/>
                <w:bCs/>
                <w:sz w:val="24"/>
                <w:u w:val="single"/>
              </w:rPr>
            </w:pPr>
            <w:r w:rsidRPr="006C58F6">
              <w:rPr>
                <w:b/>
                <w:bCs/>
                <w:sz w:val="24"/>
                <w:u w:val="single"/>
              </w:rPr>
              <w:t>Education:</w:t>
            </w:r>
          </w:p>
          <w:p w14:paraId="6DE18E76" w14:textId="7F0D8722" w:rsidR="00334006" w:rsidRPr="00334006" w:rsidRDefault="00334006" w:rsidP="00CD40EA">
            <w:pPr>
              <w:tabs>
                <w:tab w:val="left" w:pos="1210"/>
              </w:tabs>
              <w:rPr>
                <w:b/>
                <w:bCs/>
              </w:rPr>
            </w:pPr>
            <w:r w:rsidRPr="00334006">
              <w:rPr>
                <w:b/>
                <w:bCs/>
              </w:rPr>
              <w:t>B.Tech CSE (Honors)</w:t>
            </w:r>
            <w:r w:rsidR="00340705">
              <w:rPr>
                <w:b/>
                <w:bCs/>
              </w:rPr>
              <w:t xml:space="preserve">                                  June 2021-June 2025</w:t>
            </w:r>
          </w:p>
          <w:p w14:paraId="38636FF9" w14:textId="77777777" w:rsidR="00334006" w:rsidRDefault="00334006" w:rsidP="00CD40EA">
            <w:pPr>
              <w:tabs>
                <w:tab w:val="left" w:pos="1210"/>
              </w:tabs>
            </w:pPr>
            <w:r>
              <w:t>KL University Hyderabad</w:t>
            </w:r>
          </w:p>
          <w:p w14:paraId="25942806" w14:textId="77777777" w:rsidR="00334006" w:rsidRDefault="00334006" w:rsidP="00CD40EA">
            <w:pPr>
              <w:tabs>
                <w:tab w:val="left" w:pos="1210"/>
              </w:tabs>
            </w:pPr>
            <w:r>
              <w:t>Specialization: Data Science &amp; Big Data Analytics (Honors)</w:t>
            </w:r>
          </w:p>
          <w:p w14:paraId="12D1B794" w14:textId="5381F9D7" w:rsidR="00334006" w:rsidRDefault="00334006" w:rsidP="00CD40EA">
            <w:pPr>
              <w:tabs>
                <w:tab w:val="left" w:pos="1210"/>
              </w:tabs>
            </w:pPr>
            <w:r>
              <w:t>CGPA:9.63</w:t>
            </w:r>
            <w:r w:rsidR="00340705">
              <w:t xml:space="preserve">    </w:t>
            </w:r>
          </w:p>
          <w:p w14:paraId="29285F1D" w14:textId="512C2506" w:rsidR="00334006" w:rsidRPr="00334006" w:rsidRDefault="00334006" w:rsidP="00334006">
            <w:pPr>
              <w:tabs>
                <w:tab w:val="left" w:pos="1210"/>
              </w:tabs>
              <w:rPr>
                <w:b/>
                <w:bCs/>
              </w:rPr>
            </w:pPr>
            <w:r w:rsidRPr="00334006">
              <w:rPr>
                <w:b/>
                <w:bCs/>
              </w:rPr>
              <w:t>Secondary Education</w:t>
            </w:r>
            <w:r w:rsidR="00340705">
              <w:rPr>
                <w:b/>
                <w:bCs/>
              </w:rPr>
              <w:t>(12</w:t>
            </w:r>
            <w:r w:rsidR="00340705" w:rsidRPr="00340705">
              <w:rPr>
                <w:b/>
                <w:bCs/>
                <w:vertAlign w:val="superscript"/>
              </w:rPr>
              <w:t>th</w:t>
            </w:r>
            <w:r w:rsidR="00340705">
              <w:rPr>
                <w:b/>
                <w:bCs/>
              </w:rPr>
              <w:t xml:space="preserve"> Grade)</w:t>
            </w:r>
            <w:r w:rsidRPr="00334006">
              <w:rPr>
                <w:b/>
                <w:bCs/>
              </w:rPr>
              <w:t xml:space="preserve"> </w:t>
            </w:r>
            <w:r w:rsidR="00340705">
              <w:rPr>
                <w:b/>
                <w:bCs/>
              </w:rPr>
              <w:t xml:space="preserve">            June 2019-March 2021     </w:t>
            </w:r>
          </w:p>
          <w:p w14:paraId="3F7BE54E" w14:textId="77777777" w:rsidR="00334006" w:rsidRDefault="00334006" w:rsidP="00334006">
            <w:pPr>
              <w:tabs>
                <w:tab w:val="left" w:pos="1210"/>
              </w:tabs>
            </w:pPr>
            <w:r>
              <w:t>Sri Chaithanya college</w:t>
            </w:r>
          </w:p>
          <w:p w14:paraId="40B4F17F" w14:textId="77777777" w:rsidR="00334006" w:rsidRDefault="00334006" w:rsidP="00334006">
            <w:pPr>
              <w:tabs>
                <w:tab w:val="left" w:pos="1210"/>
              </w:tabs>
            </w:pPr>
            <w:r>
              <w:t>Percentage:80%</w:t>
            </w:r>
          </w:p>
          <w:p w14:paraId="0F4953EA" w14:textId="0CC86669" w:rsidR="00334006" w:rsidRPr="00334006" w:rsidRDefault="00334006" w:rsidP="00334006">
            <w:pPr>
              <w:tabs>
                <w:tab w:val="left" w:pos="1210"/>
              </w:tabs>
              <w:rPr>
                <w:b/>
                <w:bCs/>
              </w:rPr>
            </w:pPr>
            <w:r w:rsidRPr="00334006">
              <w:rPr>
                <w:b/>
                <w:bCs/>
              </w:rPr>
              <w:t>10th CBSE Board</w:t>
            </w:r>
            <w:r w:rsidR="00340705">
              <w:rPr>
                <w:b/>
                <w:bCs/>
              </w:rPr>
              <w:t xml:space="preserve">                                        March 2018-June 2019                                     </w:t>
            </w:r>
          </w:p>
          <w:p w14:paraId="428E0868" w14:textId="550FB872" w:rsidR="00334006" w:rsidRDefault="00340705" w:rsidP="00334006">
            <w:pPr>
              <w:tabs>
                <w:tab w:val="left" w:pos="1210"/>
              </w:tabs>
            </w:pPr>
            <w:r>
              <w:t>VV</w:t>
            </w:r>
            <w:r w:rsidR="00334006">
              <w:t xml:space="preserve"> </w:t>
            </w:r>
            <w:r>
              <w:t>C</w:t>
            </w:r>
            <w:r w:rsidR="00334006">
              <w:t xml:space="preserve">entral </w:t>
            </w:r>
            <w:r>
              <w:t>P</w:t>
            </w:r>
            <w:r w:rsidR="00334006">
              <w:t>ublic</w:t>
            </w:r>
            <w:r w:rsidR="00533919">
              <w:t xml:space="preserve"> </w:t>
            </w:r>
            <w:r>
              <w:t>S</w:t>
            </w:r>
            <w:r w:rsidR="00334006">
              <w:t>chool</w:t>
            </w:r>
          </w:p>
          <w:p w14:paraId="5D1C1484" w14:textId="77777777" w:rsidR="00334006" w:rsidRDefault="00334006" w:rsidP="00334006">
            <w:pPr>
              <w:tabs>
                <w:tab w:val="left" w:pos="1210"/>
              </w:tabs>
            </w:pPr>
            <w:r>
              <w:t>Percentage:80%</w:t>
            </w:r>
          </w:p>
          <w:p w14:paraId="08ADFB69" w14:textId="0285FD91" w:rsidR="00334006" w:rsidRPr="006C58F6" w:rsidRDefault="00334006" w:rsidP="00334006">
            <w:pPr>
              <w:tabs>
                <w:tab w:val="left" w:pos="1210"/>
              </w:tabs>
              <w:rPr>
                <w:rFonts w:ascii="Arial" w:hAnsi="Arial" w:cs="Arial"/>
                <w:b/>
                <w:bCs/>
                <w:color w:val="auto"/>
                <w:sz w:val="24"/>
                <w:u w:val="single"/>
              </w:rPr>
            </w:pPr>
            <w:r w:rsidRPr="006C58F6">
              <w:rPr>
                <w:rFonts w:ascii="Arial" w:hAnsi="Arial" w:cs="Arial"/>
                <w:b/>
                <w:bCs/>
                <w:color w:val="auto"/>
                <w:sz w:val="24"/>
                <w:u w:val="single"/>
              </w:rPr>
              <w:t>Technical skil</w:t>
            </w:r>
            <w:r w:rsidR="006C58F6" w:rsidRPr="006C58F6">
              <w:rPr>
                <w:rFonts w:ascii="Arial" w:hAnsi="Arial" w:cs="Arial"/>
                <w:b/>
                <w:bCs/>
                <w:color w:val="auto"/>
                <w:sz w:val="24"/>
                <w:u w:val="single"/>
              </w:rPr>
              <w:t>l</w:t>
            </w:r>
            <w:r w:rsidRPr="006C58F6">
              <w:rPr>
                <w:rFonts w:ascii="Arial" w:hAnsi="Arial" w:cs="Arial"/>
                <w:b/>
                <w:bCs/>
                <w:color w:val="auto"/>
                <w:sz w:val="24"/>
                <w:u w:val="single"/>
              </w:rPr>
              <w:t>s</w:t>
            </w:r>
            <w:r w:rsidR="006C58F6" w:rsidRPr="006C58F6">
              <w:rPr>
                <w:rFonts w:ascii="Arial" w:hAnsi="Arial" w:cs="Arial"/>
                <w:b/>
                <w:bCs/>
                <w:color w:val="auto"/>
                <w:sz w:val="24"/>
                <w:u w:val="single"/>
              </w:rPr>
              <w:t>:</w:t>
            </w:r>
          </w:p>
          <w:p w14:paraId="4A6C658A" w14:textId="3EF923DE" w:rsidR="00334006" w:rsidRDefault="00533919" w:rsidP="00334006">
            <w:pPr>
              <w:tabs>
                <w:tab w:val="left" w:pos="1210"/>
              </w:tabs>
            </w:pPr>
            <w:r w:rsidRPr="00533919">
              <w:rPr>
                <w:b/>
                <w:bCs/>
              </w:rPr>
              <w:t>Core Skills</w:t>
            </w:r>
            <w:r>
              <w:rPr>
                <w:b/>
                <w:bCs/>
              </w:rPr>
              <w:t xml:space="preserve"> </w:t>
            </w:r>
            <w:r>
              <w:t>: J</w:t>
            </w:r>
            <w:r w:rsidR="00334006">
              <w:t>ava,</w:t>
            </w:r>
            <w:r>
              <w:t>P</w:t>
            </w:r>
            <w:r w:rsidR="00334006">
              <w:t>ython,R,C</w:t>
            </w:r>
            <w:r w:rsidR="00E057A4">
              <w:t>,</w:t>
            </w:r>
            <w:r w:rsidR="00334006">
              <w:t>HTML,CSS,XML,JavaScript,</w:t>
            </w:r>
            <w:r>
              <w:t>MySQL</w:t>
            </w:r>
            <w:r w:rsidR="00334006">
              <w:t xml:space="preserve"> </w:t>
            </w:r>
            <w:r w:rsidRPr="00533919">
              <w:rPr>
                <w:b/>
                <w:bCs/>
              </w:rPr>
              <w:t>Tools</w:t>
            </w:r>
            <w:r>
              <w:t>:</w:t>
            </w:r>
            <w:r w:rsidR="00334006">
              <w:t>PowerBI,Excel</w:t>
            </w:r>
            <w:r w:rsidR="00E057A4">
              <w:t>,Fusion 360,Word,PowerPoint</w:t>
            </w:r>
          </w:p>
          <w:p w14:paraId="4263EB21" w14:textId="556799D9" w:rsidR="00334006" w:rsidRPr="006C58F6" w:rsidRDefault="00334006" w:rsidP="00334006">
            <w:pPr>
              <w:tabs>
                <w:tab w:val="left" w:pos="1210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6C58F6">
              <w:rPr>
                <w:rFonts w:ascii="Arial" w:hAnsi="Arial" w:cs="Arial"/>
                <w:b/>
                <w:bCs/>
                <w:sz w:val="24"/>
                <w:u w:val="single"/>
              </w:rPr>
              <w:t>Internship</w:t>
            </w:r>
            <w:r w:rsidR="00533919" w:rsidRPr="006C58F6">
              <w:rPr>
                <w:rFonts w:ascii="Arial" w:hAnsi="Arial" w:cs="Arial"/>
                <w:b/>
                <w:bCs/>
                <w:sz w:val="24"/>
                <w:u w:val="single"/>
              </w:rPr>
              <w:t>s</w:t>
            </w:r>
            <w:r w:rsidR="006C58F6" w:rsidRPr="006C58F6">
              <w:rPr>
                <w:rFonts w:ascii="Arial" w:hAnsi="Arial" w:cs="Arial"/>
                <w:b/>
                <w:bCs/>
                <w:sz w:val="24"/>
                <w:u w:val="single"/>
              </w:rPr>
              <w:t>:</w:t>
            </w:r>
          </w:p>
          <w:p w14:paraId="4EC08E44" w14:textId="7AAA00AE" w:rsidR="00334006" w:rsidRPr="006C58F6" w:rsidRDefault="00334006" w:rsidP="00334006">
            <w:pPr>
              <w:tabs>
                <w:tab w:val="left" w:pos="1210"/>
              </w:tabs>
              <w:rPr>
                <w:b/>
                <w:bCs/>
              </w:rPr>
            </w:pPr>
            <w:r w:rsidRPr="00334006">
              <w:rPr>
                <w:b/>
                <w:bCs/>
              </w:rPr>
              <w:t xml:space="preserve">Xtraleap </w:t>
            </w:r>
            <w:r w:rsidR="006C58F6">
              <w:rPr>
                <w:b/>
                <w:bCs/>
              </w:rPr>
              <w:t xml:space="preserve">                                        </w:t>
            </w:r>
            <w:r w:rsidR="006C58F6" w:rsidRPr="006C58F6">
              <w:rPr>
                <w:b/>
                <w:bCs/>
              </w:rPr>
              <w:t>July 2023 – September 2023</w:t>
            </w:r>
          </w:p>
          <w:p w14:paraId="32098BC6" w14:textId="145C453F" w:rsidR="00334006" w:rsidRDefault="00334006" w:rsidP="00334006">
            <w:pPr>
              <w:tabs>
                <w:tab w:val="left" w:pos="1210"/>
              </w:tabs>
            </w:pPr>
            <w:r>
              <w:t>Data Analytics</w:t>
            </w:r>
            <w:r w:rsidR="00DD03A4">
              <w:t xml:space="preserve"> </w:t>
            </w:r>
            <w:r>
              <w:t>Intern</w:t>
            </w:r>
          </w:p>
          <w:p w14:paraId="4D668D27" w14:textId="54F90A4F" w:rsidR="00334006" w:rsidRPr="006C58F6" w:rsidRDefault="00334006" w:rsidP="00334006">
            <w:pPr>
              <w:tabs>
                <w:tab w:val="left" w:pos="1210"/>
              </w:tabs>
              <w:rPr>
                <w:b/>
                <w:bCs/>
              </w:rPr>
            </w:pPr>
            <w:r w:rsidRPr="00334006">
              <w:rPr>
                <w:b/>
                <w:bCs/>
              </w:rPr>
              <w:t>CodeClause</w:t>
            </w:r>
            <w:r w:rsidR="006C58F6">
              <w:rPr>
                <w:b/>
                <w:bCs/>
              </w:rPr>
              <w:t xml:space="preserve">                                   </w:t>
            </w:r>
            <w:r w:rsidR="006C58F6" w:rsidRPr="006C58F6">
              <w:rPr>
                <w:b/>
                <w:bCs/>
              </w:rPr>
              <w:t>July 2023 – July 2023</w:t>
            </w:r>
          </w:p>
          <w:p w14:paraId="49A03923" w14:textId="21259D4D" w:rsidR="00334006" w:rsidRDefault="00334006" w:rsidP="00334006">
            <w:pPr>
              <w:tabs>
                <w:tab w:val="left" w:pos="1210"/>
              </w:tabs>
            </w:pPr>
            <w:r>
              <w:t>Java Web Developer</w:t>
            </w:r>
          </w:p>
          <w:p w14:paraId="1434928F" w14:textId="32D94CE4" w:rsidR="00533919" w:rsidRPr="006C58F6" w:rsidRDefault="00533919" w:rsidP="00334006">
            <w:pPr>
              <w:tabs>
                <w:tab w:val="left" w:pos="1210"/>
              </w:tabs>
              <w:rPr>
                <w:rFonts w:ascii="Arial" w:hAnsi="Arial" w:cs="Arial"/>
                <w:sz w:val="24"/>
                <w:u w:val="single"/>
              </w:rPr>
            </w:pPr>
            <w:r w:rsidRPr="006C58F6">
              <w:rPr>
                <w:rFonts w:ascii="Arial" w:hAnsi="Arial" w:cs="Arial"/>
                <w:b/>
                <w:bCs/>
                <w:sz w:val="24"/>
                <w:u w:val="single"/>
              </w:rPr>
              <w:t>Projects</w:t>
            </w:r>
            <w:r w:rsidR="006C58F6" w:rsidRPr="006C58F6">
              <w:rPr>
                <w:rFonts w:ascii="Arial" w:hAnsi="Arial" w:cs="Arial"/>
                <w:b/>
                <w:bCs/>
                <w:sz w:val="24"/>
                <w:u w:val="single"/>
              </w:rPr>
              <w:t>:</w:t>
            </w:r>
          </w:p>
          <w:p w14:paraId="318CC0AD" w14:textId="6C6EDC0D" w:rsidR="00334006" w:rsidRDefault="00334006" w:rsidP="006C58F6">
            <w:pPr>
              <w:pStyle w:val="ListParagraph"/>
              <w:numPr>
                <w:ilvl w:val="0"/>
                <w:numId w:val="10"/>
              </w:numPr>
              <w:tabs>
                <w:tab w:val="left" w:pos="1210"/>
              </w:tabs>
            </w:pPr>
            <w:r w:rsidRPr="006C58F6">
              <w:rPr>
                <w:b/>
                <w:bCs/>
                <w:sz w:val="20"/>
                <w:szCs w:val="20"/>
              </w:rPr>
              <w:t>COLOR DETECTION SYSTEM</w:t>
            </w:r>
            <w:r w:rsidR="002C162A" w:rsidRPr="006C58F6">
              <w:rPr>
                <w:b/>
                <w:bCs/>
                <w:sz w:val="20"/>
                <w:szCs w:val="20"/>
              </w:rPr>
              <w:t>:</w:t>
            </w:r>
            <w:r w:rsidR="002C162A">
              <w:t xml:space="preserve"> </w:t>
            </w:r>
            <w:r w:rsidR="002C162A" w:rsidRPr="002C162A">
              <w:t>Implemented a Python-based color detection system using OpenCV</w:t>
            </w:r>
            <w:r w:rsidR="00DD03A4">
              <w:t>.</w:t>
            </w:r>
          </w:p>
          <w:p w14:paraId="3F23846E" w14:textId="239107FD" w:rsidR="002C162A" w:rsidRDefault="00DD03A4" w:rsidP="006C58F6">
            <w:pPr>
              <w:pStyle w:val="ListParagraph"/>
              <w:numPr>
                <w:ilvl w:val="0"/>
                <w:numId w:val="10"/>
              </w:numPr>
              <w:tabs>
                <w:tab w:val="left" w:pos="1210"/>
              </w:tabs>
            </w:pPr>
            <w:r w:rsidRPr="006C58F6">
              <w:rPr>
                <w:b/>
                <w:bCs/>
                <w:szCs w:val="22"/>
              </w:rPr>
              <w:t>Netfix</w:t>
            </w:r>
            <w:r w:rsidR="002C162A" w:rsidRPr="006C58F6">
              <w:rPr>
                <w:b/>
                <w:bCs/>
                <w:szCs w:val="22"/>
              </w:rPr>
              <w:t xml:space="preserve"> </w:t>
            </w:r>
            <w:r w:rsidRPr="006C58F6">
              <w:rPr>
                <w:b/>
                <w:bCs/>
                <w:szCs w:val="22"/>
              </w:rPr>
              <w:t>Sign</w:t>
            </w:r>
            <w:r w:rsidR="002C162A" w:rsidRPr="006C58F6">
              <w:rPr>
                <w:b/>
                <w:bCs/>
                <w:szCs w:val="22"/>
              </w:rPr>
              <w:t xml:space="preserve"> </w:t>
            </w:r>
            <w:r w:rsidRPr="006C58F6">
              <w:rPr>
                <w:b/>
                <w:bCs/>
                <w:szCs w:val="22"/>
              </w:rPr>
              <w:t>In</w:t>
            </w:r>
            <w:r w:rsidR="002C162A" w:rsidRPr="006C58F6">
              <w:rPr>
                <w:b/>
                <w:bCs/>
                <w:szCs w:val="22"/>
              </w:rPr>
              <w:t xml:space="preserve"> </w:t>
            </w:r>
            <w:r w:rsidRPr="006C58F6">
              <w:rPr>
                <w:b/>
                <w:bCs/>
                <w:szCs w:val="22"/>
              </w:rPr>
              <w:t>Page</w:t>
            </w:r>
            <w:r w:rsidR="002C162A" w:rsidRPr="006C58F6">
              <w:rPr>
                <w:b/>
                <w:bCs/>
                <w:szCs w:val="22"/>
              </w:rPr>
              <w:t xml:space="preserve"> </w:t>
            </w:r>
            <w:r w:rsidRPr="006C58F6">
              <w:rPr>
                <w:b/>
                <w:bCs/>
                <w:szCs w:val="22"/>
              </w:rPr>
              <w:t>Clone</w:t>
            </w:r>
            <w:r w:rsidR="002C162A" w:rsidRPr="006C58F6">
              <w:rPr>
                <w:b/>
                <w:bCs/>
                <w:szCs w:val="22"/>
              </w:rPr>
              <w:t>:</w:t>
            </w:r>
            <w:r w:rsidR="002C162A">
              <w:t xml:space="preserve"> </w:t>
            </w:r>
            <w:r w:rsidR="002C162A" w:rsidRPr="002C162A">
              <w:t>Developed a responsive Netflix sign-in page clone using HTML, CSS, and JavaScript</w:t>
            </w:r>
            <w:r>
              <w:t>.</w:t>
            </w:r>
          </w:p>
          <w:p w14:paraId="56EBC420" w14:textId="4ECAF223" w:rsidR="00DD03A4" w:rsidRPr="006C58F6" w:rsidRDefault="00DD03A4" w:rsidP="006C58F6">
            <w:pPr>
              <w:pStyle w:val="ListParagraph"/>
              <w:numPr>
                <w:ilvl w:val="0"/>
                <w:numId w:val="10"/>
              </w:numPr>
              <w:tabs>
                <w:tab w:val="left" w:pos="1210"/>
              </w:tabs>
              <w:rPr>
                <w:sz w:val="24"/>
              </w:rPr>
            </w:pPr>
            <w:r w:rsidRPr="006C58F6">
              <w:rPr>
                <w:b/>
                <w:bCs/>
                <w:sz w:val="24"/>
              </w:rPr>
              <w:t>Super Market Billing System</w:t>
            </w:r>
            <w:r w:rsidRPr="006C58F6">
              <w:rPr>
                <w:sz w:val="24"/>
              </w:rPr>
              <w:t>: GUI Applications and Java</w:t>
            </w:r>
          </w:p>
          <w:p w14:paraId="63772E87" w14:textId="64AA196E" w:rsidR="00DD03A4" w:rsidRPr="006C58F6" w:rsidRDefault="00DD03A4" w:rsidP="006C58F6">
            <w:pPr>
              <w:pStyle w:val="ListParagraph"/>
              <w:numPr>
                <w:ilvl w:val="0"/>
                <w:numId w:val="10"/>
              </w:numPr>
              <w:tabs>
                <w:tab w:val="left" w:pos="1210"/>
              </w:tabs>
              <w:rPr>
                <w:sz w:val="24"/>
              </w:rPr>
            </w:pPr>
            <w:r w:rsidRPr="006C58F6">
              <w:rPr>
                <w:b/>
                <w:bCs/>
                <w:sz w:val="24"/>
              </w:rPr>
              <w:t>Enterprise Sales Dashboard Using Predictive Analysis</w:t>
            </w:r>
            <w:r w:rsidRPr="006C58F6">
              <w:rPr>
                <w:sz w:val="24"/>
              </w:rPr>
              <w:t>: python,java,pandas,numpy,html,css.</w:t>
            </w:r>
          </w:p>
          <w:p w14:paraId="17932832" w14:textId="72E4C7BD" w:rsidR="00DD03A4" w:rsidRPr="006C58F6" w:rsidRDefault="00DD03A4" w:rsidP="006C58F6">
            <w:pPr>
              <w:pStyle w:val="ListParagraph"/>
              <w:numPr>
                <w:ilvl w:val="0"/>
                <w:numId w:val="10"/>
              </w:numPr>
              <w:tabs>
                <w:tab w:val="left" w:pos="1210"/>
              </w:tabs>
              <w:rPr>
                <w:sz w:val="24"/>
              </w:rPr>
            </w:pPr>
            <w:r w:rsidRPr="006C58F6">
              <w:rPr>
                <w:b/>
                <w:bCs/>
                <w:sz w:val="24"/>
              </w:rPr>
              <w:t>Covid Tweets</w:t>
            </w:r>
            <w:r w:rsidRPr="006C58F6">
              <w:rPr>
                <w:sz w:val="24"/>
              </w:rPr>
              <w:t>:R</w:t>
            </w:r>
          </w:p>
          <w:p w14:paraId="3D39F190" w14:textId="77777777" w:rsidR="00DD03A4" w:rsidRPr="00DD03A4" w:rsidRDefault="00DD03A4" w:rsidP="00334006">
            <w:pPr>
              <w:tabs>
                <w:tab w:val="left" w:pos="1210"/>
              </w:tabs>
              <w:rPr>
                <w:sz w:val="24"/>
              </w:rPr>
            </w:pPr>
          </w:p>
          <w:p w14:paraId="5ABBAD9E" w14:textId="77777777" w:rsidR="002C162A" w:rsidRDefault="002C162A" w:rsidP="00334006">
            <w:pPr>
              <w:tabs>
                <w:tab w:val="left" w:pos="1210"/>
              </w:tabs>
            </w:pPr>
          </w:p>
          <w:p w14:paraId="1EAD5335" w14:textId="77777777" w:rsidR="002C162A" w:rsidRPr="002C162A" w:rsidRDefault="002C162A" w:rsidP="00334006">
            <w:pPr>
              <w:tabs>
                <w:tab w:val="left" w:pos="1210"/>
              </w:tabs>
            </w:pPr>
          </w:p>
          <w:p w14:paraId="0CEDECF2" w14:textId="77777777" w:rsidR="00334006" w:rsidRDefault="00334006" w:rsidP="00334006">
            <w:pPr>
              <w:tabs>
                <w:tab w:val="left" w:pos="1210"/>
              </w:tabs>
            </w:pPr>
          </w:p>
          <w:p w14:paraId="5AD68F64" w14:textId="77777777" w:rsidR="00334006" w:rsidRDefault="00334006" w:rsidP="00334006">
            <w:pPr>
              <w:tabs>
                <w:tab w:val="left" w:pos="1210"/>
              </w:tabs>
              <w:rPr>
                <w:b/>
                <w:bCs/>
                <w:color w:val="4A6158" w:themeColor="accent5" w:themeShade="BF"/>
                <w:sz w:val="28"/>
                <w:szCs w:val="28"/>
              </w:rPr>
            </w:pPr>
          </w:p>
          <w:p w14:paraId="41A440F7" w14:textId="77777777" w:rsidR="00DD03A4" w:rsidRPr="00DD03A4" w:rsidRDefault="00DD03A4" w:rsidP="00DD03A4">
            <w:pPr>
              <w:rPr>
                <w:sz w:val="28"/>
                <w:szCs w:val="28"/>
              </w:rPr>
            </w:pPr>
          </w:p>
          <w:p w14:paraId="6DC058AD" w14:textId="77777777" w:rsidR="00DD03A4" w:rsidRPr="00DD03A4" w:rsidRDefault="00DD03A4" w:rsidP="00DD03A4">
            <w:pPr>
              <w:rPr>
                <w:sz w:val="28"/>
                <w:szCs w:val="28"/>
              </w:rPr>
            </w:pPr>
          </w:p>
          <w:p w14:paraId="14A8B21C" w14:textId="77777777" w:rsidR="00DD03A4" w:rsidRDefault="00DD03A4" w:rsidP="00DD03A4">
            <w:pPr>
              <w:rPr>
                <w:b/>
                <w:bCs/>
                <w:color w:val="4A6158" w:themeColor="accent5" w:themeShade="BF"/>
                <w:sz w:val="28"/>
                <w:szCs w:val="28"/>
              </w:rPr>
            </w:pPr>
          </w:p>
          <w:p w14:paraId="75EA8367" w14:textId="26C59E1C" w:rsidR="00DD03A4" w:rsidRPr="00DD03A4" w:rsidRDefault="00DD03A4" w:rsidP="00DD03A4">
            <w:pPr>
              <w:tabs>
                <w:tab w:val="left" w:pos="9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 w14:paraId="2212B034" w14:textId="77777777" w:rsidR="00C55D85" w:rsidRDefault="00C55D85" w:rsidP="00843C42"/>
    <w:sectPr w:rsidR="00C55D85" w:rsidSect="00277031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5313" w14:textId="77777777" w:rsidR="00277031" w:rsidRDefault="00277031" w:rsidP="00F316AD">
      <w:r>
        <w:separator/>
      </w:r>
    </w:p>
  </w:endnote>
  <w:endnote w:type="continuationSeparator" w:id="0">
    <w:p w14:paraId="27171378" w14:textId="77777777" w:rsidR="00277031" w:rsidRDefault="00277031" w:rsidP="00F316AD">
      <w:r>
        <w:continuationSeparator/>
      </w:r>
    </w:p>
  </w:endnote>
  <w:endnote w:type="continuationNotice" w:id="1">
    <w:p w14:paraId="6EE30DB4" w14:textId="77777777" w:rsidR="00277031" w:rsidRDefault="002770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3AE6" w14:textId="77777777" w:rsidR="00277031" w:rsidRDefault="00277031" w:rsidP="00F316AD">
      <w:r>
        <w:separator/>
      </w:r>
    </w:p>
  </w:footnote>
  <w:footnote w:type="continuationSeparator" w:id="0">
    <w:p w14:paraId="5F0DBBC5" w14:textId="77777777" w:rsidR="00277031" w:rsidRDefault="00277031" w:rsidP="00F316AD">
      <w:r>
        <w:continuationSeparator/>
      </w:r>
    </w:p>
  </w:footnote>
  <w:footnote w:type="continuationNotice" w:id="1">
    <w:p w14:paraId="10125F32" w14:textId="77777777" w:rsidR="00277031" w:rsidRDefault="002770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-1407"/>
        </w:tabs>
        <w:ind w:left="-1407" w:hanging="360"/>
      </w:pPr>
      <w:rPr>
        <w:rFonts w:ascii="Symbol" w:hAnsi="Symbol" w:hint="default"/>
        <w:color w:val="648276" w:themeColor="accent5"/>
      </w:rPr>
    </w:lvl>
  </w:abstractNum>
  <w:abstractNum w:abstractNumId="1" w15:restartNumberingAfterBreak="0">
    <w:nsid w:val="049A2E2F"/>
    <w:multiLevelType w:val="hybridMultilevel"/>
    <w:tmpl w:val="16CE2A1A"/>
    <w:lvl w:ilvl="0" w:tplc="D444C0B4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7A65"/>
    <w:multiLevelType w:val="hybridMultilevel"/>
    <w:tmpl w:val="3F32ADB0"/>
    <w:lvl w:ilvl="0" w:tplc="D61A217E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0E4E78DE"/>
    <w:multiLevelType w:val="hybridMultilevel"/>
    <w:tmpl w:val="2ACC4984"/>
    <w:lvl w:ilvl="0" w:tplc="AE7A1F84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4" w15:restartNumberingAfterBreak="0">
    <w:nsid w:val="119C47BC"/>
    <w:multiLevelType w:val="hybridMultilevel"/>
    <w:tmpl w:val="348A1730"/>
    <w:lvl w:ilvl="0" w:tplc="E090B2DE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5" w15:restartNumberingAfterBreak="0">
    <w:nsid w:val="174724A5"/>
    <w:multiLevelType w:val="hybridMultilevel"/>
    <w:tmpl w:val="F4B46972"/>
    <w:lvl w:ilvl="0" w:tplc="4009000B">
      <w:start w:val="1"/>
      <w:numFmt w:val="bullet"/>
      <w:lvlText w:val=""/>
      <w:lvlJc w:val="left"/>
      <w:pPr>
        <w:ind w:left="1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 w15:restartNumberingAfterBreak="0">
    <w:nsid w:val="2A082E93"/>
    <w:multiLevelType w:val="hybridMultilevel"/>
    <w:tmpl w:val="070804AE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7" w15:restartNumberingAfterBreak="0">
    <w:nsid w:val="31EC735C"/>
    <w:multiLevelType w:val="hybridMultilevel"/>
    <w:tmpl w:val="D6D89872"/>
    <w:lvl w:ilvl="0" w:tplc="D444C0B4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8" w15:restartNumberingAfterBreak="0">
    <w:nsid w:val="78065AF3"/>
    <w:multiLevelType w:val="hybridMultilevel"/>
    <w:tmpl w:val="EFFE8712"/>
    <w:lvl w:ilvl="0" w:tplc="583AFDDC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78E84143"/>
    <w:multiLevelType w:val="hybridMultilevel"/>
    <w:tmpl w:val="F620AC8A"/>
    <w:lvl w:ilvl="0" w:tplc="40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num w:numId="1" w16cid:durableId="2109889936">
    <w:abstractNumId w:val="0"/>
  </w:num>
  <w:num w:numId="2" w16cid:durableId="459499866">
    <w:abstractNumId w:val="8"/>
  </w:num>
  <w:num w:numId="3" w16cid:durableId="2062246198">
    <w:abstractNumId w:val="6"/>
  </w:num>
  <w:num w:numId="4" w16cid:durableId="642467607">
    <w:abstractNumId w:val="4"/>
  </w:num>
  <w:num w:numId="5" w16cid:durableId="247619670">
    <w:abstractNumId w:val="3"/>
  </w:num>
  <w:num w:numId="6" w16cid:durableId="1006908315">
    <w:abstractNumId w:val="2"/>
  </w:num>
  <w:num w:numId="7" w16cid:durableId="1085809278">
    <w:abstractNumId w:val="9"/>
  </w:num>
  <w:num w:numId="8" w16cid:durableId="1528719243">
    <w:abstractNumId w:val="5"/>
  </w:num>
  <w:num w:numId="9" w16cid:durableId="1037582594">
    <w:abstractNumId w:val="7"/>
  </w:num>
  <w:num w:numId="10" w16cid:durableId="191936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87"/>
    <w:rsid w:val="0001399F"/>
    <w:rsid w:val="00095D41"/>
    <w:rsid w:val="000A0CD4"/>
    <w:rsid w:val="000E1D44"/>
    <w:rsid w:val="000F1902"/>
    <w:rsid w:val="001A375F"/>
    <w:rsid w:val="001F1F0D"/>
    <w:rsid w:val="0020696E"/>
    <w:rsid w:val="002356A2"/>
    <w:rsid w:val="0024775A"/>
    <w:rsid w:val="00263514"/>
    <w:rsid w:val="00277031"/>
    <w:rsid w:val="00282059"/>
    <w:rsid w:val="002C162A"/>
    <w:rsid w:val="002D12DA"/>
    <w:rsid w:val="003019B2"/>
    <w:rsid w:val="00334006"/>
    <w:rsid w:val="00340705"/>
    <w:rsid w:val="0034688D"/>
    <w:rsid w:val="0040233B"/>
    <w:rsid w:val="004D65F8"/>
    <w:rsid w:val="004E3FD8"/>
    <w:rsid w:val="00507E93"/>
    <w:rsid w:val="00511A6E"/>
    <w:rsid w:val="00533919"/>
    <w:rsid w:val="0057534A"/>
    <w:rsid w:val="005A7C19"/>
    <w:rsid w:val="005D0A02"/>
    <w:rsid w:val="005D36AC"/>
    <w:rsid w:val="00605A5B"/>
    <w:rsid w:val="00647621"/>
    <w:rsid w:val="00666C5D"/>
    <w:rsid w:val="006C58F6"/>
    <w:rsid w:val="006C60E6"/>
    <w:rsid w:val="006D2DE6"/>
    <w:rsid w:val="006E70D3"/>
    <w:rsid w:val="006F31DE"/>
    <w:rsid w:val="007B0F94"/>
    <w:rsid w:val="007C14FA"/>
    <w:rsid w:val="007C7389"/>
    <w:rsid w:val="00805FBA"/>
    <w:rsid w:val="00815943"/>
    <w:rsid w:val="00843C42"/>
    <w:rsid w:val="00853F52"/>
    <w:rsid w:val="00860DB6"/>
    <w:rsid w:val="00874887"/>
    <w:rsid w:val="0088104A"/>
    <w:rsid w:val="00886FF5"/>
    <w:rsid w:val="00896FA4"/>
    <w:rsid w:val="008B507E"/>
    <w:rsid w:val="0099359E"/>
    <w:rsid w:val="009941DA"/>
    <w:rsid w:val="00A01429"/>
    <w:rsid w:val="00A27B14"/>
    <w:rsid w:val="00A30F44"/>
    <w:rsid w:val="00A77921"/>
    <w:rsid w:val="00AA58E0"/>
    <w:rsid w:val="00AB2CDC"/>
    <w:rsid w:val="00AC0C1F"/>
    <w:rsid w:val="00AD28E9"/>
    <w:rsid w:val="00B111F4"/>
    <w:rsid w:val="00B2124F"/>
    <w:rsid w:val="00B575FB"/>
    <w:rsid w:val="00B6190E"/>
    <w:rsid w:val="00BD4217"/>
    <w:rsid w:val="00BF2F3D"/>
    <w:rsid w:val="00C1095A"/>
    <w:rsid w:val="00C363E0"/>
    <w:rsid w:val="00C42F47"/>
    <w:rsid w:val="00C55D85"/>
    <w:rsid w:val="00C604F8"/>
    <w:rsid w:val="00C81523"/>
    <w:rsid w:val="00CA2273"/>
    <w:rsid w:val="00CD1125"/>
    <w:rsid w:val="00CD40EA"/>
    <w:rsid w:val="00CD50FD"/>
    <w:rsid w:val="00D47124"/>
    <w:rsid w:val="00D93B73"/>
    <w:rsid w:val="00DA0D2A"/>
    <w:rsid w:val="00DB7557"/>
    <w:rsid w:val="00DD03A4"/>
    <w:rsid w:val="00DD5D7B"/>
    <w:rsid w:val="00E057A4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C3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282059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A7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A7C19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28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ehak-goyal-520aaa23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ak\AppData\Roaming\Microsoft\Templates\Basic%20modern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2024-03-04T12:46:00Z</dcterms:created>
  <dcterms:modified xsi:type="dcterms:W3CDTF">2024-03-05T16:58:00Z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